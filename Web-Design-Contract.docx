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94629" w14:textId="1C15779A" w:rsidR="00985090" w:rsidRDefault="00985090" w:rsidP="61DCA709">
      <w:pPr>
        <w:jc w:val="center"/>
        <w:rPr>
          <w:rFonts w:ascii="Open Sans" w:hAnsi="Open Sans"/>
          <w:b/>
          <w:bCs/>
          <w:sz w:val="28"/>
          <w:szCs w:val="28"/>
        </w:rPr>
      </w:pPr>
    </w:p>
    <w:p w14:paraId="7E9A0737" w14:textId="7613B2A0" w:rsidR="00985090" w:rsidRDefault="00985090" w:rsidP="61DCA709">
      <w:pPr>
        <w:jc w:val="center"/>
        <w:rPr>
          <w:rFonts w:ascii="Open Sans" w:hAnsi="Open Sans"/>
          <w:b/>
          <w:bCs/>
          <w:sz w:val="28"/>
          <w:szCs w:val="28"/>
        </w:rPr>
      </w:pPr>
    </w:p>
    <w:p w14:paraId="6CB8A8D2" w14:textId="03317482"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16998E15" w14:textId="56EB8325" w:rsidR="00000000" w:rsidRPr="00113365" w:rsidRDefault="61DCA709" w:rsidP="61DCA709">
      <w:pPr>
        <w:jc w:val="center"/>
        <w:rPr>
          <w:rFonts w:ascii="Open Sans" w:hAnsi="Open Sans"/>
          <w:b/>
          <w:bCs/>
          <w:sz w:val="28"/>
          <w:szCs w:val="28"/>
        </w:rPr>
      </w:pPr>
      <w:r w:rsidRPr="61DCA709">
        <w:rPr>
          <w:rFonts w:ascii="Open Sans" w:hAnsi="Open Sans"/>
          <w:b/>
          <w:bCs/>
          <w:sz w:val="28"/>
          <w:szCs w:val="28"/>
        </w:rPr>
        <w:t>Website Design Agreement</w:t>
      </w:r>
      <w:r w:rsidR="00985090">
        <w:rPr>
          <w:rFonts w:ascii="Open Sans" w:hAnsi="Open Sans"/>
          <w:b/>
          <w:bCs/>
          <w:sz w:val="28"/>
          <w:szCs w:val="28"/>
        </w:rPr>
        <w:t xml:space="preserve"> #2</w:t>
      </w:r>
    </w:p>
    <w:p w14:paraId="1BEC7E3E" w14:textId="77777777" w:rsidR="00F17AA6" w:rsidRPr="00113365" w:rsidRDefault="00F17AA6" w:rsidP="61DCA709">
      <w:pPr>
        <w:jc w:val="both"/>
        <w:rPr>
          <w:rFonts w:ascii="Open Sans" w:hAnsi="Open Sans"/>
        </w:rPr>
      </w:pPr>
    </w:p>
    <w:p w14:paraId="403345FD" w14:textId="77777777" w:rsidR="00F17AA6" w:rsidRPr="00113365" w:rsidRDefault="00F17AA6" w:rsidP="61DCA709">
      <w:pPr>
        <w:rPr>
          <w:rFonts w:ascii="Open Sans" w:hAnsi="Open Sans"/>
        </w:rPr>
      </w:pPr>
    </w:p>
    <w:p w14:paraId="0A10C817" w14:textId="601949F7" w:rsidR="00F17AA6" w:rsidRPr="00113365" w:rsidRDefault="61DCA709" w:rsidP="61DCA709">
      <w:pPr>
        <w:spacing w:line="276" w:lineRule="auto"/>
        <w:rPr>
          <w:rFonts w:ascii="Open Sans" w:hAnsi="Open Sans"/>
          <w:sz w:val="22"/>
          <w:szCs w:val="22"/>
        </w:rPr>
      </w:pPr>
      <w:r w:rsidRPr="61DCA709">
        <w:rPr>
          <w:rFonts w:ascii="Open Sans" w:hAnsi="Open Sans"/>
          <w:sz w:val="22"/>
          <w:szCs w:val="22"/>
        </w:rPr>
        <w:t>This Website Design Agreement (“Agreement”) is being made between ______________________ (that’s “You”) located at ___________________________________ and _______________________ (that’s “We” or “Us”) on ________________. _____________________and ____________________ may also be referred to as “Party” or together as the “Parties”.</w:t>
      </w:r>
    </w:p>
    <w:p w14:paraId="40D8D147" w14:textId="77777777" w:rsidR="00F17AA6" w:rsidRPr="00113365" w:rsidRDefault="00F17AA6" w:rsidP="61DCA709">
      <w:pPr>
        <w:spacing w:line="276" w:lineRule="auto"/>
        <w:jc w:val="both"/>
        <w:rPr>
          <w:rFonts w:ascii="Open Sans" w:hAnsi="Open Sans"/>
          <w:sz w:val="22"/>
          <w:szCs w:val="22"/>
        </w:rPr>
      </w:pPr>
    </w:p>
    <w:p w14:paraId="58E1701A" w14:textId="19B03A0A" w:rsidR="00F17AA6"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Services</w:t>
      </w:r>
    </w:p>
    <w:p w14:paraId="6989CC44" w14:textId="03476B95" w:rsidR="001069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You want a website and We can’t wait to build it for You.  We will provide You with the following services (“Services”) in a timely and professional manner.  </w:t>
      </w:r>
    </w:p>
    <w:p w14:paraId="0F8BB5E3" w14:textId="77777777" w:rsidR="00E16F7C" w:rsidRPr="00113365" w:rsidRDefault="00E16F7C" w:rsidP="61DCA709">
      <w:pPr>
        <w:spacing w:line="276" w:lineRule="auto"/>
        <w:jc w:val="both"/>
        <w:rPr>
          <w:rFonts w:ascii="Open Sans" w:hAnsi="Open Sans"/>
          <w:sz w:val="22"/>
          <w:szCs w:val="22"/>
        </w:rPr>
      </w:pPr>
    </w:p>
    <w:p w14:paraId="7DCD859A" w14:textId="2E8D4D26" w:rsidR="00E16F7C" w:rsidRPr="00113365" w:rsidRDefault="61DCA709" w:rsidP="61DCA709">
      <w:pPr>
        <w:spacing w:line="276" w:lineRule="auto"/>
        <w:jc w:val="both"/>
        <w:rPr>
          <w:rFonts w:ascii="Open Sans" w:hAnsi="Open Sans"/>
          <w:sz w:val="22"/>
          <w:szCs w:val="22"/>
        </w:rPr>
      </w:pPr>
      <w:r w:rsidRPr="61DCA709">
        <w:rPr>
          <w:rFonts w:ascii="Open Sans" w:hAnsi="Open Sans"/>
          <w:b/>
          <w:bCs/>
          <w:sz w:val="22"/>
          <w:szCs w:val="22"/>
        </w:rPr>
        <w:t>Description of the Services:</w:t>
      </w:r>
    </w:p>
    <w:p w14:paraId="453DDA05" w14:textId="6D4F518A" w:rsidR="001F300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261565F4"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1DF506A7"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5C0CF34E"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77DEF1D7" w14:textId="77777777" w:rsidR="0011336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_______________________________________________________________________________________</w:t>
      </w:r>
    </w:p>
    <w:p w14:paraId="19CA863D" w14:textId="77777777" w:rsidR="00882B9D" w:rsidRPr="00113365" w:rsidRDefault="00882B9D" w:rsidP="61DCA709">
      <w:pPr>
        <w:spacing w:line="276" w:lineRule="auto"/>
        <w:jc w:val="both"/>
        <w:rPr>
          <w:rFonts w:ascii="Open Sans" w:hAnsi="Open Sans"/>
          <w:sz w:val="22"/>
          <w:szCs w:val="22"/>
        </w:rPr>
      </w:pPr>
    </w:p>
    <w:p w14:paraId="1E54FD13" w14:textId="01225578" w:rsidR="00FB4F3C"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If You decide the Services aren’t exactly what You are looking for, don’t worry because We can change the scope of the Services for You at any time.  To update the scope of the Services, all You have to do is let Us know what You would like to change by filling out a simple form called a “Change Order”.  The Change Order will explain what You want Us to do differently.  If the new Services are going to require a bit more work for Us, then both Parties will have to agree in writing to an updated cost for the Services.  Speaking of costs…</w:t>
      </w:r>
    </w:p>
    <w:p w14:paraId="5B967115" w14:textId="28C56EFC" w:rsidR="001205D3" w:rsidRPr="00113365" w:rsidRDefault="001205D3" w:rsidP="61DCA709">
      <w:pPr>
        <w:spacing w:line="276" w:lineRule="auto"/>
        <w:rPr>
          <w:rFonts w:ascii="Open Sans" w:hAnsi="Open Sans"/>
          <w:b/>
          <w:bCs/>
          <w:sz w:val="22"/>
          <w:szCs w:val="22"/>
        </w:rPr>
      </w:pPr>
      <w:r w:rsidRPr="61DCA709">
        <w:rPr>
          <w:rFonts w:ascii="Open Sans" w:hAnsi="Open Sans"/>
          <w:b/>
          <w:bCs/>
          <w:sz w:val="22"/>
          <w:szCs w:val="22"/>
        </w:rPr>
        <w:br w:type="page"/>
      </w:r>
    </w:p>
    <w:p w14:paraId="393F763D" w14:textId="77777777" w:rsidR="00F17AA6" w:rsidRPr="00113365" w:rsidRDefault="00F17AA6" w:rsidP="61DCA709">
      <w:pPr>
        <w:spacing w:line="276" w:lineRule="auto"/>
        <w:jc w:val="both"/>
        <w:rPr>
          <w:rFonts w:ascii="Open Sans" w:hAnsi="Open Sans"/>
          <w:b/>
          <w:bCs/>
          <w:sz w:val="22"/>
          <w:szCs w:val="22"/>
        </w:rPr>
      </w:pPr>
    </w:p>
    <w:p w14:paraId="758440C6" w14:textId="11A7449D" w:rsidR="0025272F"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Cost &amp; Payment</w:t>
      </w:r>
    </w:p>
    <w:p w14:paraId="58678F7B" w14:textId="7C5A844B" w:rsidR="004301ED"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They say nothing good in life is free, and this is no exception.</w:t>
      </w:r>
    </w:p>
    <w:p w14:paraId="7FACC2D3" w14:textId="77777777" w:rsidR="00CD6625" w:rsidRPr="00113365" w:rsidRDefault="00CD6625" w:rsidP="61DCA709">
      <w:pPr>
        <w:spacing w:line="276" w:lineRule="auto"/>
        <w:jc w:val="both"/>
        <w:rPr>
          <w:rFonts w:ascii="Open Sans" w:hAnsi="Open Sans"/>
          <w:sz w:val="22"/>
          <w:szCs w:val="22"/>
        </w:rPr>
      </w:pPr>
    </w:p>
    <w:p w14:paraId="1C79BF6C" w14:textId="055F3CF1" w:rsidR="00EE03CD"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Total Cost of the Services:</w:t>
      </w:r>
      <w:r w:rsidRPr="00113365">
        <w:rPr>
          <w:rFonts w:ascii="Open Sans" w:hAnsi="Open Sans"/>
          <w:b/>
          <w:sz w:val="22"/>
          <w:szCs w:val="22"/>
        </w:rPr>
        <w:tab/>
      </w:r>
      <w:r w:rsidRPr="00113365">
        <w:rPr>
          <w:rFonts w:ascii="Open Sans" w:hAnsi="Open Sans"/>
          <w:b/>
          <w:sz w:val="22"/>
          <w:szCs w:val="22"/>
        </w:rPr>
        <w:tab/>
      </w:r>
      <w:r w:rsidR="00CD6625" w:rsidRPr="00113365">
        <w:rPr>
          <w:rFonts w:ascii="Open Sans" w:hAnsi="Open Sans"/>
          <w:sz w:val="22"/>
          <w:szCs w:val="22"/>
        </w:rPr>
        <w:t>___________________________</w:t>
      </w:r>
    </w:p>
    <w:p w14:paraId="21BB07B3" w14:textId="77777777" w:rsidR="00CD6625" w:rsidRPr="00113365" w:rsidRDefault="00CD6625" w:rsidP="61DCA709">
      <w:pPr>
        <w:spacing w:line="276" w:lineRule="auto"/>
        <w:jc w:val="both"/>
        <w:rPr>
          <w:rFonts w:ascii="Open Sans" w:hAnsi="Open Sans"/>
          <w:sz w:val="22"/>
          <w:szCs w:val="22"/>
        </w:rPr>
      </w:pPr>
    </w:p>
    <w:p w14:paraId="5409E539" w14:textId="61BF5CFD" w:rsidR="00CD6625"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Amount Due at Signing:</w:t>
      </w:r>
      <w:r w:rsidRPr="00113365">
        <w:rPr>
          <w:rFonts w:ascii="Open Sans" w:hAnsi="Open Sans"/>
          <w:sz w:val="22"/>
          <w:szCs w:val="22"/>
        </w:rPr>
        <w:tab/>
      </w:r>
      <w:r w:rsidRPr="00113365">
        <w:rPr>
          <w:rFonts w:ascii="Open Sans" w:hAnsi="Open Sans"/>
          <w:sz w:val="22"/>
          <w:szCs w:val="22"/>
        </w:rPr>
        <w:tab/>
        <w:t>___________________</w:t>
      </w:r>
      <w:r w:rsidR="00CD6625" w:rsidRPr="00113365">
        <w:rPr>
          <w:rFonts w:ascii="Open Sans" w:hAnsi="Open Sans"/>
          <w:sz w:val="22"/>
          <w:szCs w:val="22"/>
        </w:rPr>
        <w:t>________</w:t>
      </w:r>
    </w:p>
    <w:p w14:paraId="4774A0EA" w14:textId="77777777" w:rsidR="00CD6625" w:rsidRPr="00113365" w:rsidRDefault="00CD6625" w:rsidP="61DCA709">
      <w:pPr>
        <w:spacing w:line="276" w:lineRule="auto"/>
        <w:jc w:val="both"/>
        <w:rPr>
          <w:rFonts w:ascii="Open Sans" w:hAnsi="Open Sans"/>
          <w:sz w:val="22"/>
          <w:szCs w:val="22"/>
        </w:rPr>
      </w:pPr>
    </w:p>
    <w:p w14:paraId="49802A9F" w14:textId="00268B6C" w:rsidR="00EE03CD" w:rsidRPr="00113365" w:rsidRDefault="00EE03CD" w:rsidP="61DCA709">
      <w:pPr>
        <w:spacing w:line="276" w:lineRule="auto"/>
        <w:jc w:val="both"/>
        <w:rPr>
          <w:rFonts w:ascii="Open Sans" w:hAnsi="Open Sans"/>
          <w:sz w:val="22"/>
          <w:szCs w:val="22"/>
        </w:rPr>
      </w:pPr>
      <w:r w:rsidRPr="61DCA709">
        <w:rPr>
          <w:rFonts w:ascii="Open Sans" w:hAnsi="Open Sans"/>
          <w:b/>
          <w:bCs/>
          <w:sz w:val="22"/>
          <w:szCs w:val="22"/>
        </w:rPr>
        <w:t>Amount Due at Completion</w:t>
      </w:r>
      <w:r w:rsidR="00CD6625" w:rsidRPr="00113365">
        <w:rPr>
          <w:rFonts w:ascii="Open Sans" w:hAnsi="Open Sans"/>
          <w:sz w:val="22"/>
          <w:szCs w:val="22"/>
        </w:rPr>
        <w:t>:</w:t>
      </w:r>
      <w:r w:rsidR="00CD6625" w:rsidRPr="00113365">
        <w:rPr>
          <w:rFonts w:ascii="Open Sans" w:hAnsi="Open Sans"/>
          <w:sz w:val="22"/>
          <w:szCs w:val="22"/>
        </w:rPr>
        <w:tab/>
        <w:t>___________________________</w:t>
      </w:r>
    </w:p>
    <w:p w14:paraId="618DDEC2" w14:textId="77777777" w:rsidR="001F3007" w:rsidRPr="00113365" w:rsidRDefault="001F3007" w:rsidP="61DCA709">
      <w:pPr>
        <w:spacing w:line="276" w:lineRule="auto"/>
        <w:jc w:val="both"/>
        <w:rPr>
          <w:rFonts w:ascii="Open Sans" w:hAnsi="Open Sans"/>
          <w:b/>
          <w:bCs/>
          <w:sz w:val="22"/>
          <w:szCs w:val="22"/>
        </w:rPr>
      </w:pPr>
    </w:p>
    <w:p w14:paraId="0B36B9E5" w14:textId="110456F2" w:rsidR="001F3007"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Timeline</w:t>
      </w:r>
    </w:p>
    <w:p w14:paraId="2CEF3935" w14:textId="2AE0731C" w:rsidR="001F300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know You are excited to receive your final product, and We don’t want to leave You waiting.  We will roll up our sleeves and get work on the agreed upon date and continue until the satisfactory completion of the Services.  This means that We won’t throw the towel in until the website We develop for You is performing exactly as agreed to.  Here is the schedule We will follow:</w:t>
      </w:r>
    </w:p>
    <w:p w14:paraId="7DD565D8" w14:textId="77777777" w:rsidR="001F3007" w:rsidRPr="00113365" w:rsidRDefault="001F3007" w:rsidP="61DCA709">
      <w:pPr>
        <w:spacing w:line="276" w:lineRule="auto"/>
        <w:jc w:val="both"/>
        <w:rPr>
          <w:rFonts w:ascii="Open Sans" w:hAnsi="Open Sans"/>
          <w:sz w:val="22"/>
          <w:szCs w:val="22"/>
        </w:rPr>
      </w:pPr>
    </w:p>
    <w:p w14:paraId="7EB114C3" w14:textId="141ADCF5" w:rsidR="001F3007" w:rsidRPr="00113365" w:rsidRDefault="001F3007" w:rsidP="61DCA709">
      <w:pPr>
        <w:spacing w:line="276" w:lineRule="auto"/>
        <w:jc w:val="both"/>
        <w:rPr>
          <w:rFonts w:ascii="Open Sans" w:hAnsi="Open Sans"/>
          <w:sz w:val="22"/>
          <w:szCs w:val="22"/>
        </w:rPr>
      </w:pPr>
      <w:r w:rsidRPr="61DCA709">
        <w:rPr>
          <w:rFonts w:ascii="Open Sans" w:hAnsi="Open Sans"/>
          <w:b/>
          <w:bCs/>
          <w:sz w:val="22"/>
          <w:szCs w:val="22"/>
        </w:rPr>
        <w:t>Preliminary Design:</w:t>
      </w:r>
      <w:r w:rsidRPr="00113365">
        <w:rPr>
          <w:rFonts w:ascii="Open Sans" w:hAnsi="Open Sans"/>
          <w:sz w:val="22"/>
          <w:szCs w:val="22"/>
        </w:rPr>
        <w:t xml:space="preserve"> </w:t>
      </w:r>
      <w:r w:rsidR="00CD6625" w:rsidRPr="00113365">
        <w:rPr>
          <w:rFonts w:ascii="Open Sans" w:hAnsi="Open Sans"/>
          <w:sz w:val="22"/>
          <w:szCs w:val="22"/>
        </w:rPr>
        <w:tab/>
      </w:r>
      <w:r w:rsidR="00CD6625" w:rsidRPr="00113365">
        <w:rPr>
          <w:rFonts w:ascii="Open Sans" w:hAnsi="Open Sans"/>
          <w:sz w:val="22"/>
          <w:szCs w:val="22"/>
        </w:rPr>
        <w:tab/>
      </w:r>
      <w:r w:rsidRPr="00113365">
        <w:rPr>
          <w:rFonts w:ascii="Open Sans" w:hAnsi="Open Sans"/>
          <w:sz w:val="22"/>
          <w:szCs w:val="22"/>
        </w:rPr>
        <w:t>__</w:t>
      </w:r>
      <w:r w:rsidR="00CD6625" w:rsidRPr="00113365">
        <w:rPr>
          <w:rFonts w:ascii="Open Sans" w:hAnsi="Open Sans"/>
          <w:sz w:val="22"/>
          <w:szCs w:val="22"/>
        </w:rPr>
        <w:t>______________________________</w:t>
      </w:r>
    </w:p>
    <w:p w14:paraId="6887A1D0" w14:textId="77777777" w:rsidR="00CD6625" w:rsidRPr="00113365" w:rsidRDefault="00CD6625" w:rsidP="61DCA709">
      <w:pPr>
        <w:spacing w:line="276" w:lineRule="auto"/>
        <w:jc w:val="both"/>
        <w:rPr>
          <w:rFonts w:ascii="Open Sans" w:hAnsi="Open Sans"/>
          <w:sz w:val="22"/>
          <w:szCs w:val="22"/>
        </w:rPr>
      </w:pPr>
    </w:p>
    <w:p w14:paraId="3E6337B6" w14:textId="45612CC1" w:rsidR="00CD6625" w:rsidRPr="00113365" w:rsidRDefault="00CD6625" w:rsidP="61DCA709">
      <w:pPr>
        <w:spacing w:line="276" w:lineRule="auto"/>
        <w:jc w:val="both"/>
        <w:rPr>
          <w:rFonts w:ascii="Open Sans" w:hAnsi="Open Sans"/>
          <w:sz w:val="22"/>
          <w:szCs w:val="22"/>
        </w:rPr>
      </w:pPr>
      <w:r w:rsidRPr="61DCA709">
        <w:rPr>
          <w:rFonts w:ascii="Open Sans" w:hAnsi="Open Sans"/>
          <w:b/>
          <w:bCs/>
          <w:sz w:val="22"/>
          <w:szCs w:val="22"/>
        </w:rPr>
        <w:t xml:space="preserve">Your Review: </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64DF608B" w14:textId="77777777" w:rsidR="00CD6625" w:rsidRPr="00113365" w:rsidRDefault="00CD6625" w:rsidP="61DCA709">
      <w:pPr>
        <w:spacing w:line="276" w:lineRule="auto"/>
        <w:jc w:val="both"/>
        <w:rPr>
          <w:rFonts w:ascii="Open Sans" w:hAnsi="Open Sans"/>
          <w:b/>
          <w:bCs/>
          <w:sz w:val="22"/>
          <w:szCs w:val="22"/>
        </w:rPr>
      </w:pPr>
    </w:p>
    <w:p w14:paraId="0D000280" w14:textId="028EFA57" w:rsidR="00CD6625"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want to keep You informed of the progress We are making on your website.  We will share our work with You via Google Docs, Dropbox, or other file sharing service and be available to answer any questions You may have during that time.</w:t>
      </w:r>
    </w:p>
    <w:p w14:paraId="15BF8B70" w14:textId="77777777" w:rsidR="001205D3" w:rsidRPr="00113365" w:rsidRDefault="001205D3" w:rsidP="61DCA709">
      <w:pPr>
        <w:spacing w:line="276" w:lineRule="auto"/>
        <w:jc w:val="both"/>
        <w:rPr>
          <w:rFonts w:ascii="Open Sans" w:hAnsi="Open Sans"/>
          <w:sz w:val="22"/>
          <w:szCs w:val="22"/>
        </w:rPr>
      </w:pPr>
    </w:p>
    <w:p w14:paraId="7054F877" w14:textId="35FA67C9" w:rsidR="001205D3" w:rsidRPr="00113365" w:rsidRDefault="001205D3" w:rsidP="61DCA709">
      <w:pPr>
        <w:spacing w:line="276" w:lineRule="auto"/>
        <w:jc w:val="both"/>
        <w:rPr>
          <w:rFonts w:ascii="Open Sans" w:hAnsi="Open Sans"/>
          <w:sz w:val="22"/>
          <w:szCs w:val="22"/>
        </w:rPr>
      </w:pPr>
      <w:r w:rsidRPr="61DCA709">
        <w:rPr>
          <w:rFonts w:ascii="Open Sans" w:hAnsi="Open Sans"/>
          <w:b/>
          <w:bCs/>
          <w:sz w:val="22"/>
          <w:szCs w:val="22"/>
        </w:rPr>
        <w:t>Your FINAL Review:</w:t>
      </w:r>
      <w:r w:rsidRPr="00113365">
        <w:rPr>
          <w:rFonts w:ascii="Open Sans" w:hAnsi="Open Sans"/>
          <w:b/>
          <w:sz w:val="22"/>
          <w:szCs w:val="22"/>
        </w:rPr>
        <w:tab/>
      </w:r>
      <w:r w:rsidR="00113365">
        <w:rPr>
          <w:rFonts w:ascii="Open Sans" w:hAnsi="Open Sans"/>
          <w:b/>
          <w:sz w:val="22"/>
          <w:szCs w:val="22"/>
        </w:rPr>
        <w:tab/>
      </w:r>
      <w:r w:rsidRPr="00113365">
        <w:rPr>
          <w:rFonts w:ascii="Open Sans" w:hAnsi="Open Sans"/>
          <w:sz w:val="22"/>
          <w:szCs w:val="22"/>
        </w:rPr>
        <w:t>________________________________</w:t>
      </w:r>
    </w:p>
    <w:p w14:paraId="3380D80F" w14:textId="77777777" w:rsidR="001205D3" w:rsidRPr="00113365" w:rsidRDefault="001205D3" w:rsidP="61DCA709">
      <w:pPr>
        <w:spacing w:line="276" w:lineRule="auto"/>
        <w:jc w:val="both"/>
        <w:rPr>
          <w:rFonts w:ascii="Open Sans" w:hAnsi="Open Sans"/>
          <w:sz w:val="22"/>
          <w:szCs w:val="22"/>
        </w:rPr>
      </w:pPr>
    </w:p>
    <w:p w14:paraId="70ED90B0" w14:textId="42269F91" w:rsidR="001205D3"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Your FINAL review must include any and all feedback You have.</w:t>
      </w:r>
    </w:p>
    <w:p w14:paraId="06DAA531" w14:textId="77777777" w:rsidR="00CD6625" w:rsidRPr="00113365" w:rsidRDefault="00CD6625" w:rsidP="61DCA709">
      <w:pPr>
        <w:spacing w:line="276" w:lineRule="auto"/>
        <w:jc w:val="both"/>
        <w:rPr>
          <w:rFonts w:ascii="Open Sans" w:hAnsi="Open Sans"/>
          <w:sz w:val="22"/>
          <w:szCs w:val="22"/>
        </w:rPr>
      </w:pPr>
    </w:p>
    <w:p w14:paraId="3BFEC686" w14:textId="45DF34C8" w:rsidR="00CD6625" w:rsidRPr="00113365" w:rsidRDefault="00CD6625" w:rsidP="61DCA709">
      <w:pPr>
        <w:spacing w:line="276" w:lineRule="auto"/>
        <w:jc w:val="both"/>
        <w:rPr>
          <w:rFonts w:ascii="Open Sans" w:hAnsi="Open Sans"/>
          <w:b/>
          <w:bCs/>
          <w:sz w:val="22"/>
          <w:szCs w:val="22"/>
        </w:rPr>
      </w:pPr>
      <w:r w:rsidRPr="61DCA709">
        <w:rPr>
          <w:rFonts w:ascii="Open Sans" w:hAnsi="Open Sans"/>
          <w:b/>
          <w:bCs/>
          <w:sz w:val="22"/>
          <w:szCs w:val="22"/>
        </w:rPr>
        <w:t>Completion:</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sz w:val="22"/>
          <w:szCs w:val="22"/>
        </w:rPr>
        <w:t>________________________________</w:t>
      </w:r>
    </w:p>
    <w:p w14:paraId="35EF3ABD" w14:textId="77777777" w:rsidR="000F4E36" w:rsidRPr="00113365" w:rsidRDefault="000F4E36" w:rsidP="61DCA709">
      <w:pPr>
        <w:spacing w:line="276" w:lineRule="auto"/>
        <w:jc w:val="both"/>
        <w:rPr>
          <w:rFonts w:ascii="Open Sans" w:hAnsi="Open Sans"/>
          <w:sz w:val="22"/>
          <w:szCs w:val="22"/>
        </w:rPr>
      </w:pPr>
    </w:p>
    <w:p w14:paraId="5CD452BE" w14:textId="71A474AA" w:rsidR="001205D3"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will be available for ______(#) ____days ______weeks ______months to provide You with reasonable technical support and correct any possible errors or deficiencies.</w:t>
      </w:r>
    </w:p>
    <w:p w14:paraId="539E5C67" w14:textId="77777777" w:rsidR="009210AC" w:rsidRPr="00113365" w:rsidRDefault="009210AC" w:rsidP="61DCA709">
      <w:pPr>
        <w:spacing w:line="276" w:lineRule="auto"/>
        <w:jc w:val="both"/>
        <w:rPr>
          <w:rFonts w:ascii="Open Sans" w:hAnsi="Open Sans"/>
          <w:sz w:val="22"/>
          <w:szCs w:val="22"/>
        </w:rPr>
      </w:pPr>
    </w:p>
    <w:p w14:paraId="4C4D891F" w14:textId="68457FDD" w:rsidR="001B721C"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Copyright Notice</w:t>
      </w:r>
    </w:p>
    <w:p w14:paraId="55924A9E" w14:textId="234DB2CF" w:rsidR="001B721C"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A Copyright notice that states “©__________________” will be displayed on the bottom of each page of your website.</w:t>
      </w:r>
    </w:p>
    <w:p w14:paraId="7932278F" w14:textId="77777777" w:rsidR="00A94C5E" w:rsidRPr="00113365" w:rsidRDefault="00A94C5E" w:rsidP="61DCA709">
      <w:pPr>
        <w:spacing w:line="276" w:lineRule="auto"/>
        <w:jc w:val="both"/>
        <w:rPr>
          <w:rFonts w:ascii="Open Sans" w:hAnsi="Open Sans"/>
          <w:sz w:val="22"/>
          <w:szCs w:val="22"/>
        </w:rPr>
      </w:pPr>
    </w:p>
    <w:p w14:paraId="703F8C7E" w14:textId="50ABAE86" w:rsidR="00ED6344"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Intellectual Property</w:t>
      </w:r>
    </w:p>
    <w:p w14:paraId="0E860B00" w14:textId="62493F27" w:rsidR="008721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You will own the masterpiece, also known as the website, that We design for You and any visuals that We provide with it.  We will turn over our work product, including any necessary files, and You will be responsible for their safekeeping.  We are not required to keep copies.  You guarantee that You have the legal right to all elements of text, photographs, and anything else that You provide to Us and that You will not hold Us responsible for any third-party claims. </w:t>
      </w:r>
    </w:p>
    <w:p w14:paraId="0F96B025" w14:textId="77777777" w:rsidR="0087218E" w:rsidRPr="00113365" w:rsidRDefault="0087218E" w:rsidP="61DCA709">
      <w:pPr>
        <w:spacing w:line="276" w:lineRule="auto"/>
        <w:jc w:val="both"/>
        <w:rPr>
          <w:rFonts w:ascii="Open Sans" w:hAnsi="Open Sans"/>
          <w:sz w:val="22"/>
          <w:szCs w:val="22"/>
        </w:rPr>
      </w:pPr>
    </w:p>
    <w:p w14:paraId="22F0348A" w14:textId="719E7A41" w:rsidR="0087218E"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will own any copyrightable work, ideas, inventions, products, or other information that We create in connection with the Services We are providing.  We guarantee that We have the legal right to all elements related to the Services We are providing and will not hold You responsible for any third-party claims.</w:t>
      </w:r>
    </w:p>
    <w:p w14:paraId="6F82851E" w14:textId="77777777" w:rsidR="0087218E" w:rsidRPr="00113365" w:rsidRDefault="0087218E" w:rsidP="61DCA709">
      <w:pPr>
        <w:spacing w:line="276" w:lineRule="auto"/>
        <w:jc w:val="both"/>
        <w:rPr>
          <w:rFonts w:ascii="Open Sans" w:hAnsi="Open Sans"/>
          <w:sz w:val="22"/>
          <w:szCs w:val="22"/>
        </w:rPr>
      </w:pPr>
    </w:p>
    <w:p w14:paraId="50FDB968" w14:textId="57368B0C" w:rsidR="00ED6344"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Confidentiality</w:t>
      </w:r>
    </w:p>
    <w:p w14:paraId="1757B23F" w14:textId="0B617753" w:rsidR="00B327F8"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Your secrets are safe with Us.  This includes your proprietary information (things like trade secrets, know-how, or any other confidential information that is not publicly available).  We promise We won’t sell your proprietary information to a third-party, no matter how much they offer Us.</w:t>
      </w:r>
    </w:p>
    <w:p w14:paraId="7D4AF739" w14:textId="77777777" w:rsidR="001B721C" w:rsidRPr="00113365" w:rsidRDefault="001B721C" w:rsidP="61DCA709">
      <w:pPr>
        <w:spacing w:line="276" w:lineRule="auto"/>
        <w:jc w:val="both"/>
        <w:rPr>
          <w:rFonts w:ascii="Open Sans" w:hAnsi="Open Sans"/>
          <w:sz w:val="22"/>
          <w:szCs w:val="22"/>
        </w:rPr>
      </w:pPr>
    </w:p>
    <w:p w14:paraId="062FC9F8" w14:textId="3E913294" w:rsidR="001764F0" w:rsidRPr="00113365" w:rsidRDefault="00F17C11" w:rsidP="61DCA709">
      <w:pPr>
        <w:pStyle w:val="ListParagraph"/>
        <w:numPr>
          <w:ilvl w:val="0"/>
          <w:numId w:val="1"/>
        </w:numPr>
        <w:spacing w:line="276" w:lineRule="auto"/>
        <w:jc w:val="both"/>
        <w:rPr>
          <w:rFonts w:ascii="Open Sans" w:hAnsi="Open Sans"/>
          <w:b/>
          <w:bCs/>
          <w:sz w:val="22"/>
          <w:szCs w:val="22"/>
        </w:rPr>
      </w:pPr>
      <w:r>
        <w:rPr>
          <w:rFonts w:ascii="Open Sans" w:hAnsi="Open Sans" w:hint="eastAsia"/>
          <w:b/>
          <w:bCs/>
          <w:sz w:val="22"/>
          <w:szCs w:val="22"/>
          <w:lang w:eastAsia="ja-JP"/>
        </w:rPr>
        <w:t>Reassignment</w:t>
      </w:r>
    </w:p>
    <w:p w14:paraId="27597A83" w14:textId="20AB69F6" w:rsidR="001B721C" w:rsidRPr="00113365" w:rsidRDefault="61DCA709" w:rsidP="61DCA709">
      <w:pPr>
        <w:spacing w:line="276" w:lineRule="auto"/>
        <w:jc w:val="both"/>
        <w:rPr>
          <w:rFonts w:ascii="Open Sans" w:hAnsi="Open Sans"/>
          <w:b/>
          <w:bCs/>
          <w:sz w:val="22"/>
          <w:szCs w:val="22"/>
        </w:rPr>
      </w:pPr>
      <w:r w:rsidRPr="61DCA709">
        <w:rPr>
          <w:rFonts w:ascii="Open Sans" w:hAnsi="Open Sans"/>
          <w:sz w:val="22"/>
          <w:szCs w:val="22"/>
        </w:rPr>
        <w:t>The Parties may not assign the responsibilities that they have under this Agreement to anyone else unless both Parties agree to the assignment in writing.</w:t>
      </w:r>
    </w:p>
    <w:p w14:paraId="4D4733C6" w14:textId="77777777" w:rsidR="001B721C" w:rsidRPr="00113365" w:rsidRDefault="001B721C" w:rsidP="61DCA709">
      <w:pPr>
        <w:spacing w:line="276" w:lineRule="auto"/>
        <w:jc w:val="both"/>
        <w:rPr>
          <w:rFonts w:ascii="Open Sans" w:hAnsi="Open Sans"/>
          <w:b/>
          <w:bCs/>
          <w:sz w:val="22"/>
          <w:szCs w:val="22"/>
        </w:rPr>
      </w:pPr>
    </w:p>
    <w:p w14:paraId="7DE9FEA7" w14:textId="14DB4FF2" w:rsidR="0010698E" w:rsidRPr="00113365" w:rsidRDefault="61DCA709" w:rsidP="61DCA709">
      <w:pPr>
        <w:pStyle w:val="ListParagraph"/>
        <w:numPr>
          <w:ilvl w:val="0"/>
          <w:numId w:val="1"/>
        </w:numPr>
        <w:adjustRightInd w:val="0"/>
        <w:spacing w:line="276" w:lineRule="auto"/>
        <w:ind w:right="144"/>
        <w:jc w:val="both"/>
        <w:rPr>
          <w:rFonts w:ascii="Open Sans" w:hAnsi="Open Sans"/>
          <w:b/>
          <w:bCs/>
          <w:sz w:val="22"/>
          <w:szCs w:val="22"/>
        </w:rPr>
      </w:pPr>
      <w:r w:rsidRPr="61DCA709">
        <w:rPr>
          <w:rFonts w:ascii="Open Sans" w:hAnsi="Open Sans"/>
          <w:b/>
          <w:bCs/>
          <w:sz w:val="22"/>
          <w:szCs w:val="22"/>
        </w:rPr>
        <w:t>Termination</w:t>
      </w:r>
    </w:p>
    <w:p w14:paraId="2867FEC5" w14:textId="7B7EB479" w:rsidR="00321414"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We would really hate to see You go.  If You decide We aren’t your cup of coffee (or wine), You can end this Agreement by giving Us a ten (10) day written notice and paying Us for the Services that We have completed.</w:t>
      </w:r>
    </w:p>
    <w:p w14:paraId="4A80E11C" w14:textId="77777777" w:rsidR="00CB05C6" w:rsidRPr="00113365" w:rsidRDefault="00CB05C6" w:rsidP="61DCA709">
      <w:pPr>
        <w:spacing w:line="276" w:lineRule="auto"/>
        <w:jc w:val="both"/>
        <w:rPr>
          <w:rFonts w:ascii="Open Sans" w:hAnsi="Open Sans"/>
          <w:sz w:val="22"/>
          <w:szCs w:val="22"/>
        </w:rPr>
      </w:pPr>
    </w:p>
    <w:p w14:paraId="38A5A3AF" w14:textId="6079468A" w:rsidR="00321414"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If either Party fails to follow through with their responsibilities or obligations under this Agreement, the other Party can end this Agreement by giving a ten (10) day written notice.</w:t>
      </w:r>
    </w:p>
    <w:p w14:paraId="1916F0AF" w14:textId="77777777" w:rsidR="00B12F81" w:rsidRPr="00113365" w:rsidRDefault="00B12F81" w:rsidP="61DCA709">
      <w:pPr>
        <w:spacing w:line="276" w:lineRule="auto"/>
        <w:jc w:val="both"/>
        <w:rPr>
          <w:rFonts w:ascii="Open Sans" w:hAnsi="Open Sans"/>
          <w:sz w:val="22"/>
          <w:szCs w:val="22"/>
        </w:rPr>
      </w:pPr>
    </w:p>
    <w:p w14:paraId="201C1DA7" w14:textId="1827C8D6" w:rsidR="00B12F81"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This Agreement will automatically terminate when both Parties have performed all of their obligations under the Agreement and all payments have been made.</w:t>
      </w:r>
    </w:p>
    <w:p w14:paraId="77E8841D" w14:textId="77777777" w:rsidR="00AA06FD" w:rsidRPr="00113365" w:rsidRDefault="00AA06FD" w:rsidP="61DCA709">
      <w:pPr>
        <w:spacing w:line="276" w:lineRule="auto"/>
        <w:jc w:val="both"/>
        <w:rPr>
          <w:rFonts w:ascii="Open Sans" w:hAnsi="Open Sans"/>
          <w:b/>
          <w:bCs/>
          <w:sz w:val="22"/>
          <w:szCs w:val="22"/>
        </w:rPr>
      </w:pPr>
    </w:p>
    <w:p w14:paraId="1B02AB30" w14:textId="40938C62" w:rsidR="004910ED"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Limitation of Liability</w:t>
      </w:r>
    </w:p>
    <w:p w14:paraId="55B5CBDA" w14:textId="645D5400" w:rsidR="001218FA"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Your liability to Us is only for the costs payable under this Agreement.  You will not be liable to Us, or any third-party, for damages like lost profits, lost savings, incidental damages, consequential damages, or special damages.</w:t>
      </w:r>
    </w:p>
    <w:p w14:paraId="3DEEBA70" w14:textId="77777777" w:rsidR="00094EC9" w:rsidRPr="00113365" w:rsidRDefault="00094EC9" w:rsidP="61DCA709">
      <w:pPr>
        <w:spacing w:line="276" w:lineRule="auto"/>
        <w:jc w:val="both"/>
        <w:rPr>
          <w:rFonts w:ascii="Open Sans" w:hAnsi="Open Sans"/>
          <w:b/>
          <w:bCs/>
          <w:sz w:val="22"/>
          <w:szCs w:val="22"/>
        </w:rPr>
      </w:pPr>
    </w:p>
    <w:p w14:paraId="0B579CEF" w14:textId="3A866FF0" w:rsidR="00F535C5"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Dispute Resolution</w:t>
      </w:r>
    </w:p>
    <w:p w14:paraId="40124D71" w14:textId="7D902646" w:rsidR="006C2217"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Negotiation: </w:t>
      </w:r>
      <w:r w:rsidRPr="61DCA709">
        <w:rPr>
          <w:rFonts w:ascii="Open Sans" w:hAnsi="Open Sans"/>
          <w:sz w:val="22"/>
          <w:szCs w:val="22"/>
        </w:rPr>
        <w:t>We want to work this out.  In the event of a dispute, the Parties agree to work towards a resolution through good faith negotiation.</w:t>
      </w:r>
    </w:p>
    <w:p w14:paraId="3B2C39AB"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4E0406AA" w14:textId="6B6C803B" w:rsidR="00F535C5"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Mediation/Arbitration: </w:t>
      </w:r>
      <w:r w:rsidRPr="61DCA709">
        <w:rPr>
          <w:rFonts w:ascii="Open Sans" w:hAnsi="Open Sans"/>
          <w:sz w:val="22"/>
          <w:szCs w:val="22"/>
        </w:rPr>
        <w:t>If talking it over doesn’t go well, either Party may initiate mediation or binding arbitration in a forum mutually agreed to by the Parties.</w:t>
      </w:r>
    </w:p>
    <w:p w14:paraId="2AAD1B7B"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788E2CEB" w14:textId="49EFE7AC" w:rsidR="006C2217"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Litigation: </w:t>
      </w:r>
      <w:r w:rsidRPr="61DCA709">
        <w:rPr>
          <w:rFonts w:ascii="Open Sans" w:hAnsi="Open Sans"/>
          <w:sz w:val="22"/>
          <w:szCs w:val="22"/>
        </w:rPr>
        <w:t>If litigation is necessary, this Agreement will be interpreted based on the laws of the State of _______, regardless of any conflict of law issues that may arises.  The Parties agree that the dispute will be resolved at a court of competent jurisdiction in the agreed upon State.</w:t>
      </w:r>
    </w:p>
    <w:p w14:paraId="70B75193"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44CC1E84" w14:textId="59372271" w:rsidR="00094EC9" w:rsidRPr="00113365" w:rsidRDefault="61DCA709" w:rsidP="61DCA709">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Attorney’s Fees: </w:t>
      </w:r>
      <w:r w:rsidRPr="61DCA709">
        <w:rPr>
          <w:rFonts w:ascii="Open Sans" w:hAnsi="Open Sans"/>
          <w:sz w:val="22"/>
          <w:szCs w:val="22"/>
        </w:rPr>
        <w:t>The prevailing party, or “winner” as non-lawyers call it, will be able to recover its attorney’s fees and other reasonable costs for a dispute resolved by binding arbitration or litigation.</w:t>
      </w:r>
    </w:p>
    <w:p w14:paraId="02DCA1A5" w14:textId="77777777" w:rsidR="00F535C5" w:rsidRPr="00113365" w:rsidRDefault="00F535C5" w:rsidP="61DCA709">
      <w:pPr>
        <w:pStyle w:val="ListParagraph"/>
        <w:spacing w:line="276" w:lineRule="auto"/>
        <w:ind w:left="1440"/>
        <w:jc w:val="both"/>
        <w:rPr>
          <w:rFonts w:ascii="Open Sans" w:hAnsi="Open Sans"/>
          <w:b/>
          <w:bCs/>
          <w:sz w:val="22"/>
          <w:szCs w:val="22"/>
        </w:rPr>
      </w:pPr>
    </w:p>
    <w:p w14:paraId="698FFCFC" w14:textId="77777777" w:rsidR="006C2217"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Severability</w:t>
      </w:r>
    </w:p>
    <w:p w14:paraId="53E93E4A" w14:textId="6B09A447" w:rsidR="006C221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 xml:space="preserve">If any section of this Agreement is found to be invalid, illegal, or unenforceable, the rest of the Agreement will still be enforceable. </w:t>
      </w:r>
    </w:p>
    <w:p w14:paraId="06EDBD9E" w14:textId="77777777" w:rsidR="006C2217" w:rsidRPr="00113365" w:rsidRDefault="006C2217" w:rsidP="61DCA709">
      <w:pPr>
        <w:spacing w:line="276" w:lineRule="auto"/>
        <w:jc w:val="both"/>
        <w:rPr>
          <w:rFonts w:ascii="Open Sans" w:hAnsi="Open Sans"/>
          <w:b/>
          <w:bCs/>
          <w:sz w:val="22"/>
          <w:szCs w:val="22"/>
        </w:rPr>
      </w:pPr>
    </w:p>
    <w:p w14:paraId="7766CFC4" w14:textId="4B90D411" w:rsidR="00956B4C"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Complete Contract</w:t>
      </w:r>
    </w:p>
    <w:p w14:paraId="65BB94C1" w14:textId="0B8332B8" w:rsidR="00094EC9"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This Agreement puts the Parties entire understanding of the Services to be performed and anything else the Parties have agreed to in black and white (literally).  This Agreement supersedes any other written or verbal communications between the Parties.  Any subsequent changes to this Agreement must be made in writing and signed by both Parties.</w:t>
      </w:r>
    </w:p>
    <w:p w14:paraId="20951D09" w14:textId="77777777" w:rsidR="00DB17F7" w:rsidRPr="00113365" w:rsidRDefault="00DB17F7" w:rsidP="61DCA709">
      <w:pPr>
        <w:spacing w:line="276" w:lineRule="auto"/>
        <w:jc w:val="both"/>
        <w:rPr>
          <w:rFonts w:ascii="Open Sans" w:hAnsi="Open Sans"/>
          <w:sz w:val="22"/>
          <w:szCs w:val="22"/>
        </w:rPr>
      </w:pPr>
    </w:p>
    <w:p w14:paraId="72EA8C31" w14:textId="602EA93F" w:rsidR="00DB17F7" w:rsidRPr="00113365" w:rsidRDefault="009A48BA" w:rsidP="61DCA709">
      <w:pPr>
        <w:pStyle w:val="ListParagraph"/>
        <w:numPr>
          <w:ilvl w:val="0"/>
          <w:numId w:val="1"/>
        </w:numPr>
        <w:spacing w:line="276" w:lineRule="auto"/>
        <w:jc w:val="both"/>
        <w:rPr>
          <w:rFonts w:ascii="Open Sans" w:hAnsi="Open Sans"/>
          <w:sz w:val="22"/>
          <w:szCs w:val="22"/>
        </w:rPr>
      </w:pPr>
      <w:r>
        <w:rPr>
          <w:rFonts w:ascii="Open Sans" w:hAnsi="Open Sans" w:hint="eastAsia"/>
          <w:b/>
          <w:bCs/>
          <w:sz w:val="22"/>
          <w:szCs w:val="22"/>
          <w:lang w:eastAsia="ja-JP"/>
        </w:rPr>
        <w:t>Notices</w:t>
      </w:r>
    </w:p>
    <w:p w14:paraId="0314B6C0" w14:textId="583C51E2" w:rsidR="00DB17F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All notices under this agreement must be sent by either email with return confirmation of receipt, or certified or registered snail mail with return receipt requested.</w:t>
      </w:r>
    </w:p>
    <w:p w14:paraId="496C9D3C" w14:textId="77777777" w:rsidR="00DB17F7" w:rsidRPr="00113365" w:rsidRDefault="00DB17F7" w:rsidP="61DCA709">
      <w:pPr>
        <w:spacing w:line="276" w:lineRule="auto"/>
        <w:jc w:val="both"/>
        <w:rPr>
          <w:rFonts w:ascii="Open Sans" w:hAnsi="Open Sans"/>
          <w:sz w:val="22"/>
          <w:szCs w:val="22"/>
        </w:rPr>
      </w:pPr>
    </w:p>
    <w:p w14:paraId="3268B142" w14:textId="02DC6C9B" w:rsidR="00DB17F7"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Notices should be sent to:</w:t>
      </w:r>
    </w:p>
    <w:p w14:paraId="75650E2F" w14:textId="77777777" w:rsidR="00DB17F7" w:rsidRPr="00113365" w:rsidRDefault="00DB17F7" w:rsidP="61DCA709">
      <w:pPr>
        <w:spacing w:line="276" w:lineRule="auto"/>
        <w:jc w:val="both"/>
        <w:rPr>
          <w:rFonts w:ascii="Open Sans" w:hAnsi="Open Sans"/>
          <w:sz w:val="22"/>
          <w:szCs w:val="22"/>
        </w:rPr>
      </w:pPr>
    </w:p>
    <w:p w14:paraId="1B60F4E5" w14:textId="6599E794" w:rsidR="001205D3" w:rsidRPr="00113365"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 Company            __________________________ Customer</w:t>
      </w:r>
    </w:p>
    <w:p w14:paraId="5889C54A" w14:textId="4F5B5DE8"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Address          ____________________________ Address</w:t>
      </w:r>
    </w:p>
    <w:p w14:paraId="56904E9B" w14:textId="53093BF6"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____________________________</w:t>
      </w:r>
    </w:p>
    <w:p w14:paraId="68DC8E1A" w14:textId="3AEBB229"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                         ____________________________</w:t>
      </w:r>
    </w:p>
    <w:p w14:paraId="6188F5D9" w14:textId="2678A8FD"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____________________________ Email       ________________________________ Email</w:t>
      </w:r>
    </w:p>
    <w:p w14:paraId="5AAFE0D4" w14:textId="77777777" w:rsidR="001205D3" w:rsidRPr="00113365" w:rsidRDefault="001205D3" w:rsidP="61DCA709">
      <w:pPr>
        <w:spacing w:line="276" w:lineRule="auto"/>
        <w:rPr>
          <w:rFonts w:ascii="Open Sans" w:hAnsi="Open Sans"/>
          <w:b/>
          <w:bCs/>
          <w:sz w:val="22"/>
          <w:szCs w:val="22"/>
        </w:rPr>
      </w:pPr>
      <w:r w:rsidRPr="61DCA709">
        <w:rPr>
          <w:rFonts w:ascii="Open Sans" w:hAnsi="Open Sans"/>
          <w:b/>
          <w:bCs/>
          <w:sz w:val="22"/>
          <w:szCs w:val="22"/>
        </w:rPr>
        <w:br w:type="page"/>
      </w:r>
    </w:p>
    <w:p w14:paraId="450134FC" w14:textId="77777777" w:rsidR="00F17AA6" w:rsidRPr="00113365" w:rsidRDefault="00F17AA6" w:rsidP="61DCA709">
      <w:pPr>
        <w:spacing w:line="276" w:lineRule="auto"/>
        <w:jc w:val="both"/>
        <w:rPr>
          <w:rFonts w:ascii="Open Sans" w:hAnsi="Open Sans"/>
          <w:b/>
          <w:bCs/>
          <w:sz w:val="22"/>
          <w:szCs w:val="22"/>
        </w:rPr>
      </w:pPr>
    </w:p>
    <w:p w14:paraId="719FB926" w14:textId="1F0004DD" w:rsidR="00F17AA6" w:rsidRPr="00113365" w:rsidRDefault="61DCA709" w:rsidP="61DCA709">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Let’s Shake Hands</w:t>
      </w:r>
    </w:p>
    <w:p w14:paraId="178EDD58" w14:textId="4F4D664A" w:rsidR="00F17AA6" w:rsidRPr="00113365" w:rsidRDefault="61DCA709" w:rsidP="61DCA709">
      <w:pPr>
        <w:spacing w:line="276" w:lineRule="auto"/>
        <w:jc w:val="both"/>
        <w:rPr>
          <w:rFonts w:ascii="Open Sans" w:hAnsi="Open Sans"/>
          <w:sz w:val="22"/>
          <w:szCs w:val="22"/>
        </w:rPr>
      </w:pPr>
      <w:r w:rsidRPr="61DCA709">
        <w:rPr>
          <w:rFonts w:ascii="Open Sans" w:hAnsi="Open Sans"/>
          <w:sz w:val="22"/>
          <w:szCs w:val="22"/>
        </w:rPr>
        <w:t>Ink is the official handshake of business.  If You agree to the terms of this Agreement, please sign below.  This Agreement will become effective on ____________________.</w:t>
      </w:r>
    </w:p>
    <w:p w14:paraId="1E30374F" w14:textId="77777777" w:rsidR="00476545" w:rsidRPr="00113365" w:rsidRDefault="00476545" w:rsidP="61DCA709">
      <w:pPr>
        <w:spacing w:line="276" w:lineRule="auto"/>
        <w:jc w:val="both"/>
        <w:rPr>
          <w:rFonts w:ascii="Open Sans" w:hAnsi="Open Sans"/>
          <w:b/>
          <w:bCs/>
          <w:sz w:val="22"/>
          <w:szCs w:val="22"/>
        </w:rPr>
      </w:pPr>
    </w:p>
    <w:p w14:paraId="2C5D424B" w14:textId="4E1DB71A"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 Customer</w:t>
      </w:r>
    </w:p>
    <w:p w14:paraId="3DBC2E29" w14:textId="77777777" w:rsidR="00476545" w:rsidRPr="00113365" w:rsidRDefault="00476545" w:rsidP="61DCA709">
      <w:pPr>
        <w:spacing w:line="276" w:lineRule="auto"/>
        <w:jc w:val="both"/>
        <w:rPr>
          <w:rFonts w:ascii="Open Sans" w:hAnsi="Open Sans"/>
          <w:b/>
          <w:bCs/>
          <w:sz w:val="22"/>
          <w:szCs w:val="22"/>
        </w:rPr>
      </w:pPr>
    </w:p>
    <w:p w14:paraId="7B99008B" w14:textId="7AF0F572"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7B217987" w14:textId="7E0BC352" w:rsidR="00DB17F7" w:rsidRPr="00113365" w:rsidRDefault="00DB17F7" w:rsidP="61DCA709">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37B6CD5B" w14:textId="09F78D43"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12489506" w14:textId="56125A60"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53DAF728" w14:textId="77777777" w:rsidR="00476545" w:rsidRPr="00113365" w:rsidRDefault="00476545" w:rsidP="61DCA709">
      <w:pPr>
        <w:spacing w:line="276" w:lineRule="auto"/>
        <w:jc w:val="both"/>
        <w:rPr>
          <w:rFonts w:ascii="Open Sans" w:hAnsi="Open Sans"/>
          <w:sz w:val="22"/>
          <w:szCs w:val="22"/>
        </w:rPr>
      </w:pPr>
    </w:p>
    <w:p w14:paraId="081C8FF1" w14:textId="77777777" w:rsidR="00476545" w:rsidRPr="00113365" w:rsidRDefault="00476545" w:rsidP="61DCA709">
      <w:pPr>
        <w:spacing w:line="276" w:lineRule="auto"/>
        <w:jc w:val="both"/>
        <w:rPr>
          <w:rFonts w:ascii="Open Sans" w:hAnsi="Open Sans"/>
          <w:sz w:val="22"/>
          <w:szCs w:val="22"/>
        </w:rPr>
      </w:pPr>
    </w:p>
    <w:p w14:paraId="50A6DE96" w14:textId="24D8E74B" w:rsidR="61DCA709" w:rsidRDefault="61DCA709" w:rsidP="61DCA709">
      <w:pPr>
        <w:spacing w:line="276" w:lineRule="auto"/>
        <w:jc w:val="both"/>
        <w:rPr>
          <w:rFonts w:ascii="Open Sans" w:hAnsi="Open Sans"/>
          <w:b/>
          <w:bCs/>
          <w:sz w:val="22"/>
          <w:szCs w:val="22"/>
        </w:rPr>
      </w:pPr>
      <w:r w:rsidRPr="61DCA709">
        <w:rPr>
          <w:rFonts w:ascii="Open Sans" w:hAnsi="Open Sans"/>
          <w:b/>
          <w:bCs/>
          <w:sz w:val="22"/>
          <w:szCs w:val="22"/>
        </w:rPr>
        <w:t>___________________________ Company</w:t>
      </w:r>
    </w:p>
    <w:p w14:paraId="5B659DE9" w14:textId="77777777" w:rsidR="00476545" w:rsidRPr="00113365" w:rsidRDefault="00476545" w:rsidP="61DCA709">
      <w:pPr>
        <w:spacing w:line="276" w:lineRule="auto"/>
        <w:jc w:val="both"/>
        <w:rPr>
          <w:rFonts w:ascii="Open Sans" w:hAnsi="Open Sans"/>
          <w:b/>
          <w:bCs/>
          <w:sz w:val="22"/>
          <w:szCs w:val="22"/>
        </w:rPr>
      </w:pPr>
    </w:p>
    <w:p w14:paraId="6467DCC4"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p>
    <w:p w14:paraId="060B0FC3" w14:textId="547DB790" w:rsidR="00DB17F7" w:rsidRPr="00113365" w:rsidRDefault="00DB17F7" w:rsidP="61DCA709">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t>___________________</w:t>
      </w:r>
    </w:p>
    <w:p w14:paraId="7F8D4555"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t>___________________</w:t>
      </w:r>
    </w:p>
    <w:p w14:paraId="69A9D0ED" w14:textId="77777777" w:rsidR="00476545" w:rsidRPr="00113365" w:rsidRDefault="00476545" w:rsidP="61DCA709">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852220">
    <w:abstractNumId w:val="6"/>
  </w:num>
  <w:num w:numId="2" w16cid:durableId="1884906341">
    <w:abstractNumId w:val="2"/>
  </w:num>
  <w:num w:numId="3" w16cid:durableId="428046696">
    <w:abstractNumId w:val="1"/>
  </w:num>
  <w:num w:numId="4" w16cid:durableId="2091196089">
    <w:abstractNumId w:val="3"/>
  </w:num>
  <w:num w:numId="5" w16cid:durableId="606079692">
    <w:abstractNumId w:val="4"/>
  </w:num>
  <w:num w:numId="6" w16cid:durableId="845944652">
    <w:abstractNumId w:val="0"/>
  </w:num>
  <w:num w:numId="7" w16cid:durableId="1321695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749EA"/>
    <w:rsid w:val="000907B6"/>
    <w:rsid w:val="00094EC9"/>
    <w:rsid w:val="000A2C8D"/>
    <w:rsid w:val="000B660A"/>
    <w:rsid w:val="000B7EC6"/>
    <w:rsid w:val="000C7867"/>
    <w:rsid w:val="000F4E36"/>
    <w:rsid w:val="0010698E"/>
    <w:rsid w:val="00107E8D"/>
    <w:rsid w:val="00113365"/>
    <w:rsid w:val="001205D3"/>
    <w:rsid w:val="0012148E"/>
    <w:rsid w:val="001218FA"/>
    <w:rsid w:val="0013592D"/>
    <w:rsid w:val="001737ED"/>
    <w:rsid w:val="001764F0"/>
    <w:rsid w:val="00187305"/>
    <w:rsid w:val="00195934"/>
    <w:rsid w:val="001B0B09"/>
    <w:rsid w:val="001B721C"/>
    <w:rsid w:val="001F3007"/>
    <w:rsid w:val="001F35CD"/>
    <w:rsid w:val="001F6585"/>
    <w:rsid w:val="00200F61"/>
    <w:rsid w:val="00234BF7"/>
    <w:rsid w:val="00251D02"/>
    <w:rsid w:val="0025272F"/>
    <w:rsid w:val="00261606"/>
    <w:rsid w:val="002866AF"/>
    <w:rsid w:val="002952A0"/>
    <w:rsid w:val="002A707F"/>
    <w:rsid w:val="002B7A59"/>
    <w:rsid w:val="002C0CB8"/>
    <w:rsid w:val="002C5D9E"/>
    <w:rsid w:val="002E675E"/>
    <w:rsid w:val="00311B12"/>
    <w:rsid w:val="00320095"/>
    <w:rsid w:val="00321414"/>
    <w:rsid w:val="003429B5"/>
    <w:rsid w:val="0037738F"/>
    <w:rsid w:val="003845C6"/>
    <w:rsid w:val="003B6F7D"/>
    <w:rsid w:val="003C611C"/>
    <w:rsid w:val="003E2AB5"/>
    <w:rsid w:val="003E53AD"/>
    <w:rsid w:val="004222A2"/>
    <w:rsid w:val="00424A86"/>
    <w:rsid w:val="004301ED"/>
    <w:rsid w:val="00436F19"/>
    <w:rsid w:val="00476545"/>
    <w:rsid w:val="00490EE6"/>
    <w:rsid w:val="004910ED"/>
    <w:rsid w:val="00495F62"/>
    <w:rsid w:val="004E199F"/>
    <w:rsid w:val="004F5A89"/>
    <w:rsid w:val="005142E0"/>
    <w:rsid w:val="00525383"/>
    <w:rsid w:val="00530E18"/>
    <w:rsid w:val="00535501"/>
    <w:rsid w:val="005A61BD"/>
    <w:rsid w:val="005C782F"/>
    <w:rsid w:val="005D13BE"/>
    <w:rsid w:val="005E5387"/>
    <w:rsid w:val="0060460A"/>
    <w:rsid w:val="006359D1"/>
    <w:rsid w:val="00657A65"/>
    <w:rsid w:val="00666289"/>
    <w:rsid w:val="00683F82"/>
    <w:rsid w:val="006A780A"/>
    <w:rsid w:val="006C2217"/>
    <w:rsid w:val="00726E6E"/>
    <w:rsid w:val="007273E0"/>
    <w:rsid w:val="00740D77"/>
    <w:rsid w:val="00750CDE"/>
    <w:rsid w:val="0076757E"/>
    <w:rsid w:val="00773B05"/>
    <w:rsid w:val="007B46CC"/>
    <w:rsid w:val="007F52F8"/>
    <w:rsid w:val="00801CFF"/>
    <w:rsid w:val="008410B7"/>
    <w:rsid w:val="00856AC6"/>
    <w:rsid w:val="0087218E"/>
    <w:rsid w:val="00882B9D"/>
    <w:rsid w:val="0089476F"/>
    <w:rsid w:val="008C7C8E"/>
    <w:rsid w:val="008D52D2"/>
    <w:rsid w:val="008F2D56"/>
    <w:rsid w:val="008F79FD"/>
    <w:rsid w:val="00902155"/>
    <w:rsid w:val="009156F3"/>
    <w:rsid w:val="00921033"/>
    <w:rsid w:val="009210AC"/>
    <w:rsid w:val="0093577B"/>
    <w:rsid w:val="0094090A"/>
    <w:rsid w:val="0094380A"/>
    <w:rsid w:val="00956B4C"/>
    <w:rsid w:val="00972989"/>
    <w:rsid w:val="00976AF6"/>
    <w:rsid w:val="00985090"/>
    <w:rsid w:val="00993EC9"/>
    <w:rsid w:val="009943E6"/>
    <w:rsid w:val="009A48BA"/>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B3FA9"/>
    <w:rsid w:val="00AF77E8"/>
    <w:rsid w:val="00B12F81"/>
    <w:rsid w:val="00B327F8"/>
    <w:rsid w:val="00B35E7C"/>
    <w:rsid w:val="00B36574"/>
    <w:rsid w:val="00B61205"/>
    <w:rsid w:val="00B62FCB"/>
    <w:rsid w:val="00B83E7D"/>
    <w:rsid w:val="00B87547"/>
    <w:rsid w:val="00BB64AC"/>
    <w:rsid w:val="00BD0311"/>
    <w:rsid w:val="00C01669"/>
    <w:rsid w:val="00C264CF"/>
    <w:rsid w:val="00C657D2"/>
    <w:rsid w:val="00CB05C6"/>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2222"/>
    <w:rsid w:val="00E6014C"/>
    <w:rsid w:val="00EB2D06"/>
    <w:rsid w:val="00ED1B9A"/>
    <w:rsid w:val="00ED6344"/>
    <w:rsid w:val="00EE03CD"/>
    <w:rsid w:val="00F0729A"/>
    <w:rsid w:val="00F1430A"/>
    <w:rsid w:val="00F17AA6"/>
    <w:rsid w:val="00F17C11"/>
    <w:rsid w:val="00F22B74"/>
    <w:rsid w:val="00F535C5"/>
    <w:rsid w:val="00F55E6E"/>
    <w:rsid w:val="00F72345"/>
    <w:rsid w:val="00F84847"/>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 w:type="character" w:styleId="CommentReference">
    <w:name w:val="annotation reference"/>
    <w:basedOn w:val="DefaultParagraphFont"/>
    <w:uiPriority w:val="99"/>
    <w:semiHidden/>
    <w:unhideWhenUsed/>
    <w:rsid w:val="00657A65"/>
    <w:rPr>
      <w:sz w:val="16"/>
      <w:szCs w:val="16"/>
    </w:rPr>
  </w:style>
  <w:style w:type="paragraph" w:styleId="CommentText">
    <w:name w:val="annotation text"/>
    <w:basedOn w:val="Normal"/>
    <w:link w:val="CommentTextChar"/>
    <w:uiPriority w:val="99"/>
    <w:semiHidden/>
    <w:unhideWhenUsed/>
    <w:rsid w:val="00657A65"/>
    <w:rPr>
      <w:sz w:val="20"/>
      <w:szCs w:val="20"/>
    </w:rPr>
  </w:style>
  <w:style w:type="character" w:customStyle="1" w:styleId="CommentTextChar">
    <w:name w:val="Comment Text Char"/>
    <w:basedOn w:val="DefaultParagraphFont"/>
    <w:link w:val="CommentText"/>
    <w:uiPriority w:val="99"/>
    <w:semiHidden/>
    <w:rsid w:val="00657A65"/>
    <w:rPr>
      <w:sz w:val="20"/>
      <w:szCs w:val="20"/>
    </w:rPr>
  </w:style>
  <w:style w:type="paragraph" w:styleId="CommentSubject">
    <w:name w:val="annotation subject"/>
    <w:basedOn w:val="CommentText"/>
    <w:next w:val="CommentText"/>
    <w:link w:val="CommentSubjectChar"/>
    <w:uiPriority w:val="99"/>
    <w:semiHidden/>
    <w:unhideWhenUsed/>
    <w:rsid w:val="00657A65"/>
    <w:rPr>
      <w:b/>
      <w:bCs/>
    </w:rPr>
  </w:style>
  <w:style w:type="character" w:customStyle="1" w:styleId="CommentSubjectChar">
    <w:name w:val="Comment Subject Char"/>
    <w:basedOn w:val="CommentTextChar"/>
    <w:link w:val="CommentSubject"/>
    <w:uiPriority w:val="99"/>
    <w:semiHidden/>
    <w:rsid w:val="00657A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~WRL0417.tmp</Template>
  <TotalTime>430</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Checker</cp:lastModifiedBy>
  <cp:revision>29</cp:revision>
  <dcterms:created xsi:type="dcterms:W3CDTF">2017-06-01T21:31:00Z</dcterms:created>
  <dcterms:modified xsi:type="dcterms:W3CDTF">2024-09-01T06:55:00Z</dcterms:modified>
</cp:coreProperties>
</file>